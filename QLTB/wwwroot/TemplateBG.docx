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83"/>
        <w:gridCol w:w="231"/>
        <w:gridCol w:w="5046"/>
      </w:tblGrid>
      <w:tr w:rsidR="002314B1" w:rsidRPr="003C7684" w14:paraId="281F4FE1" w14:textId="77777777" w:rsidTr="003C7684">
        <w:trPr>
          <w:jc w:val="center"/>
        </w:trPr>
        <w:tc>
          <w:tcPr>
            <w:tcW w:w="4428" w:type="dxa"/>
            <w:gridSpan w:val="2"/>
          </w:tcPr>
          <w:p w14:paraId="75C7D1C1" w14:textId="77777777" w:rsidR="002314B1" w:rsidRPr="003C7684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C7684">
              <w:rPr>
                <w:rFonts w:ascii="Times New Roman" w:hAnsi="Times New Roman"/>
              </w:rPr>
              <w:t>CÔNG TY TNHH MTV DỊCH VỤ LỮ HÀNH</w:t>
            </w:r>
          </w:p>
          <w:p w14:paraId="0DC6C0D1" w14:textId="77777777" w:rsidR="002314B1" w:rsidRPr="003C7684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C7684">
              <w:rPr>
                <w:rFonts w:ascii="Times New Roman" w:hAnsi="Times New Roman"/>
              </w:rPr>
              <w:t>SAIGONTOURIST</w:t>
            </w:r>
          </w:p>
        </w:tc>
        <w:tc>
          <w:tcPr>
            <w:tcW w:w="5148" w:type="dxa"/>
          </w:tcPr>
          <w:p w14:paraId="1CDFD464" w14:textId="77777777" w:rsidR="002314B1" w:rsidRPr="003C7684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C7684">
              <w:rPr>
                <w:rFonts w:ascii="Times New Roman" w:hAnsi="Times New Roman"/>
              </w:rPr>
              <w:t>CỘNG HÒA XÃ HỘI CHỦ NGHĨA VIỆT NAM</w:t>
            </w:r>
          </w:p>
          <w:p w14:paraId="51E3B839" w14:textId="77777777" w:rsidR="002314B1" w:rsidRPr="003C7684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proofErr w:type="spellStart"/>
            <w:r w:rsidRPr="003C7684">
              <w:rPr>
                <w:rFonts w:ascii="Times New Roman" w:hAnsi="Times New Roman"/>
              </w:rPr>
              <w:t>Độc</w:t>
            </w:r>
            <w:proofErr w:type="spellEnd"/>
            <w:r w:rsidRPr="003C7684">
              <w:rPr>
                <w:rFonts w:ascii="Times New Roman" w:hAnsi="Times New Roman"/>
              </w:rPr>
              <w:t xml:space="preserve"> </w:t>
            </w:r>
            <w:proofErr w:type="spellStart"/>
            <w:r w:rsidRPr="003C7684">
              <w:rPr>
                <w:rFonts w:ascii="Times New Roman" w:hAnsi="Times New Roman"/>
              </w:rPr>
              <w:t>Lập</w:t>
            </w:r>
            <w:proofErr w:type="spellEnd"/>
            <w:r w:rsidRPr="003C7684">
              <w:rPr>
                <w:rFonts w:ascii="Times New Roman" w:hAnsi="Times New Roman"/>
              </w:rPr>
              <w:t xml:space="preserve"> – </w:t>
            </w:r>
            <w:proofErr w:type="spellStart"/>
            <w:r w:rsidRPr="003C7684">
              <w:rPr>
                <w:rFonts w:ascii="Times New Roman" w:hAnsi="Times New Roman"/>
              </w:rPr>
              <w:t>Tự</w:t>
            </w:r>
            <w:proofErr w:type="spellEnd"/>
            <w:r w:rsidRPr="003C7684">
              <w:rPr>
                <w:rFonts w:ascii="Times New Roman" w:hAnsi="Times New Roman"/>
              </w:rPr>
              <w:t xml:space="preserve"> do – </w:t>
            </w:r>
            <w:proofErr w:type="spellStart"/>
            <w:r w:rsidRPr="003C7684">
              <w:rPr>
                <w:rFonts w:ascii="Times New Roman" w:hAnsi="Times New Roman"/>
              </w:rPr>
              <w:t>Hạnh</w:t>
            </w:r>
            <w:proofErr w:type="spellEnd"/>
            <w:r w:rsidRPr="003C7684">
              <w:rPr>
                <w:rFonts w:ascii="Times New Roman" w:hAnsi="Times New Roman"/>
              </w:rPr>
              <w:t xml:space="preserve"> </w:t>
            </w:r>
            <w:proofErr w:type="spellStart"/>
            <w:r w:rsidRPr="003C7684">
              <w:rPr>
                <w:rFonts w:ascii="Times New Roman" w:hAnsi="Times New Roman"/>
              </w:rPr>
              <w:t>phúc</w:t>
            </w:r>
            <w:proofErr w:type="spellEnd"/>
          </w:p>
        </w:tc>
      </w:tr>
      <w:tr w:rsidR="002314B1" w:rsidRPr="003C7684" w14:paraId="50639EA6" w14:textId="77777777" w:rsidTr="003C7684">
        <w:trPr>
          <w:jc w:val="center"/>
        </w:trPr>
        <w:tc>
          <w:tcPr>
            <w:tcW w:w="4428" w:type="dxa"/>
            <w:gridSpan w:val="2"/>
          </w:tcPr>
          <w:p w14:paraId="5448372A" w14:textId="77777777" w:rsidR="002314B1" w:rsidRPr="003C7684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C7684">
              <w:rPr>
                <w:rFonts w:ascii="Times New Roman" w:hAnsi="Times New Roman"/>
              </w:rPr>
              <w:t>PHÒNG CÔNG NGHỆ THÔNG TIN</w:t>
            </w:r>
          </w:p>
        </w:tc>
        <w:tc>
          <w:tcPr>
            <w:tcW w:w="5148" w:type="dxa"/>
          </w:tcPr>
          <w:p w14:paraId="71792A96" w14:textId="77777777" w:rsidR="002314B1" w:rsidRPr="003C7684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3C7684">
              <w:rPr>
                <w:rFonts w:ascii="Times New Roman" w:hAnsi="Times New Roman"/>
                <w:b/>
              </w:rPr>
              <w:t>__________&amp;&amp;&amp;__________</w:t>
            </w:r>
          </w:p>
        </w:tc>
      </w:tr>
      <w:tr w:rsidR="002314B1" w:rsidRPr="003C7684" w14:paraId="64442D8C" w14:textId="77777777" w:rsidTr="003A77C3">
        <w:trPr>
          <w:jc w:val="center"/>
        </w:trPr>
        <w:tc>
          <w:tcPr>
            <w:tcW w:w="4188" w:type="dxa"/>
          </w:tcPr>
          <w:p w14:paraId="18CA1E59" w14:textId="77777777" w:rsidR="002314B1" w:rsidRPr="003C7684" w:rsidRDefault="002314B1" w:rsidP="003A77C3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5388" w:type="dxa"/>
            <w:gridSpan w:val="2"/>
          </w:tcPr>
          <w:p w14:paraId="1CFB0038" w14:textId="60D50D94" w:rsidR="002314B1" w:rsidRPr="003C7684" w:rsidRDefault="002314B1" w:rsidP="00372C48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bookmarkStart w:id="0" w:name="Ngay"/>
            <w:bookmarkEnd w:id="0"/>
          </w:p>
        </w:tc>
      </w:tr>
    </w:tbl>
    <w:p w14:paraId="26943F75" w14:textId="77777777" w:rsidR="00D7383F" w:rsidRPr="003C7684" w:rsidRDefault="00D7383F">
      <w:pPr>
        <w:rPr>
          <w:rFonts w:ascii="Times New Roman" w:hAnsi="Times New Roman"/>
        </w:rPr>
      </w:pPr>
    </w:p>
    <w:p w14:paraId="20533F0D" w14:textId="77777777" w:rsidR="002314B1" w:rsidRPr="003C7684" w:rsidRDefault="002314B1" w:rsidP="002314B1">
      <w:pPr>
        <w:jc w:val="center"/>
        <w:rPr>
          <w:rFonts w:ascii="Times New Roman" w:hAnsi="Times New Roman"/>
          <w:b/>
          <w:sz w:val="28"/>
          <w:szCs w:val="28"/>
        </w:rPr>
      </w:pPr>
      <w:r w:rsidRPr="003C7684">
        <w:rPr>
          <w:rFonts w:ascii="Times New Roman" w:hAnsi="Times New Roman"/>
          <w:b/>
          <w:sz w:val="28"/>
          <w:szCs w:val="28"/>
        </w:rPr>
        <w:t>BIÊN BẢN BÀN GIAO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80"/>
        <w:gridCol w:w="5760"/>
      </w:tblGrid>
      <w:tr w:rsidR="002314B1" w:rsidRPr="003A77C3" w14:paraId="6F6FA88B" w14:textId="77777777" w:rsidTr="00883ED1">
        <w:trPr>
          <w:jc w:val="center"/>
        </w:trPr>
        <w:tc>
          <w:tcPr>
            <w:tcW w:w="1680" w:type="dxa"/>
          </w:tcPr>
          <w:p w14:paraId="34A69D81" w14:textId="77777777" w:rsidR="002314B1" w:rsidRPr="003C7684" w:rsidRDefault="002314B1" w:rsidP="003A77C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C7684">
              <w:rPr>
                <w:rFonts w:ascii="Times New Roman" w:hAnsi="Times New Roman"/>
              </w:rPr>
              <w:t>Bên</w:t>
            </w:r>
            <w:proofErr w:type="spellEnd"/>
            <w:r w:rsidRPr="003C7684">
              <w:rPr>
                <w:rFonts w:ascii="Times New Roman" w:hAnsi="Times New Roman"/>
              </w:rPr>
              <w:t xml:space="preserve"> </w:t>
            </w:r>
            <w:proofErr w:type="spellStart"/>
            <w:r w:rsidRPr="003C7684">
              <w:rPr>
                <w:rFonts w:ascii="Times New Roman" w:hAnsi="Times New Roman"/>
              </w:rPr>
              <w:t>giao</w:t>
            </w:r>
            <w:proofErr w:type="spellEnd"/>
            <w:r w:rsidRPr="003C7684">
              <w:rPr>
                <w:rFonts w:ascii="Times New Roman" w:hAnsi="Times New Roman"/>
              </w:rPr>
              <w:t>:</w:t>
            </w:r>
          </w:p>
        </w:tc>
        <w:tc>
          <w:tcPr>
            <w:tcW w:w="5760" w:type="dxa"/>
          </w:tcPr>
          <w:p w14:paraId="76F53826" w14:textId="36AC2D4E" w:rsidR="002314B1" w:rsidRPr="003C7684" w:rsidRDefault="002314B1" w:rsidP="003A77C3">
            <w:pPr>
              <w:spacing w:after="0" w:line="240" w:lineRule="auto"/>
              <w:rPr>
                <w:rFonts w:ascii="Times New Roman" w:hAnsi="Times New Roman"/>
              </w:rPr>
            </w:pPr>
            <w:bookmarkStart w:id="1" w:name="NguoiLap"/>
            <w:bookmarkEnd w:id="1"/>
          </w:p>
          <w:p w14:paraId="3878054A" w14:textId="34843ED0" w:rsidR="002314B1" w:rsidRPr="003C7684" w:rsidRDefault="002314B1" w:rsidP="003A77C3">
            <w:pPr>
              <w:spacing w:after="0" w:line="240" w:lineRule="auto"/>
              <w:rPr>
                <w:rFonts w:ascii="Times New Roman" w:hAnsi="Times New Roman"/>
              </w:rPr>
            </w:pPr>
            <w:bookmarkStart w:id="2" w:name="PhongBanNguoiLap"/>
            <w:bookmarkEnd w:id="2"/>
          </w:p>
        </w:tc>
      </w:tr>
      <w:tr w:rsidR="002314B1" w:rsidRPr="003A77C3" w14:paraId="26950D89" w14:textId="77777777" w:rsidTr="00883ED1">
        <w:trPr>
          <w:jc w:val="center"/>
        </w:trPr>
        <w:tc>
          <w:tcPr>
            <w:tcW w:w="1680" w:type="dxa"/>
          </w:tcPr>
          <w:p w14:paraId="29A1D356" w14:textId="77777777" w:rsidR="002314B1" w:rsidRPr="003C7684" w:rsidRDefault="002314B1" w:rsidP="003A77C3">
            <w:pPr>
              <w:spacing w:after="0" w:line="240" w:lineRule="auto"/>
              <w:rPr>
                <w:rFonts w:ascii="Times New Roman" w:hAnsi="Times New Roman"/>
              </w:rPr>
            </w:pPr>
            <w:proofErr w:type="spellStart"/>
            <w:r w:rsidRPr="003C7684">
              <w:rPr>
                <w:rFonts w:ascii="Times New Roman" w:hAnsi="Times New Roman"/>
              </w:rPr>
              <w:t>Bên</w:t>
            </w:r>
            <w:proofErr w:type="spellEnd"/>
            <w:r w:rsidRPr="003C7684">
              <w:rPr>
                <w:rFonts w:ascii="Times New Roman" w:hAnsi="Times New Roman"/>
              </w:rPr>
              <w:t xml:space="preserve"> </w:t>
            </w:r>
            <w:proofErr w:type="spellStart"/>
            <w:r w:rsidRPr="003C7684">
              <w:rPr>
                <w:rFonts w:ascii="Times New Roman" w:hAnsi="Times New Roman"/>
              </w:rPr>
              <w:t>nhận</w:t>
            </w:r>
            <w:proofErr w:type="spellEnd"/>
            <w:r w:rsidRPr="003C7684">
              <w:rPr>
                <w:rFonts w:ascii="Times New Roman" w:hAnsi="Times New Roman"/>
              </w:rPr>
              <w:t>:</w:t>
            </w:r>
          </w:p>
        </w:tc>
        <w:tc>
          <w:tcPr>
            <w:tcW w:w="5760" w:type="dxa"/>
          </w:tcPr>
          <w:p w14:paraId="40354104" w14:textId="6D19219D" w:rsidR="009B41B8" w:rsidRPr="003C7684" w:rsidRDefault="009B41B8" w:rsidP="00883ED1">
            <w:pPr>
              <w:spacing w:after="0" w:line="240" w:lineRule="auto"/>
              <w:rPr>
                <w:rFonts w:ascii="Times New Roman" w:hAnsi="Times New Roman"/>
              </w:rPr>
            </w:pPr>
            <w:bookmarkStart w:id="3" w:name="NguoiNhan"/>
            <w:bookmarkEnd w:id="3"/>
          </w:p>
          <w:p w14:paraId="560C07D3" w14:textId="0700FB40" w:rsidR="002314B1" w:rsidRPr="003C7684" w:rsidRDefault="002314B1" w:rsidP="00372C48">
            <w:pPr>
              <w:spacing w:after="0" w:line="240" w:lineRule="auto"/>
              <w:rPr>
                <w:rFonts w:ascii="Times New Roman" w:hAnsi="Times New Roman"/>
              </w:rPr>
            </w:pPr>
            <w:bookmarkStart w:id="4" w:name="PhongBanNguoiNhan"/>
            <w:bookmarkEnd w:id="4"/>
          </w:p>
        </w:tc>
      </w:tr>
    </w:tbl>
    <w:p w14:paraId="3F648006" w14:textId="79D63F6C" w:rsidR="003A77C3" w:rsidRPr="00B532ED" w:rsidRDefault="003A77C3" w:rsidP="002314B1">
      <w:pPr>
        <w:rPr>
          <w:rFonts w:ascii="Times New Roman" w:hAnsi="Times New Roman"/>
        </w:rPr>
      </w:pPr>
      <w:proofErr w:type="spellStart"/>
      <w:r w:rsidRPr="003C7684">
        <w:rPr>
          <w:rFonts w:ascii="Times New Roman" w:hAnsi="Times New Roman"/>
        </w:rPr>
        <w:t>Thiết</w:t>
      </w:r>
      <w:proofErr w:type="spellEnd"/>
      <w:r w:rsidRPr="003C7684">
        <w:rPr>
          <w:rFonts w:ascii="Times New Roman" w:hAnsi="Times New Roman"/>
        </w:rPr>
        <w:t xml:space="preserve"> </w:t>
      </w:r>
      <w:proofErr w:type="spellStart"/>
      <w:r w:rsidRPr="003C7684">
        <w:rPr>
          <w:rFonts w:ascii="Times New Roman" w:hAnsi="Times New Roman"/>
        </w:rPr>
        <w:t>bị</w:t>
      </w:r>
      <w:proofErr w:type="spellEnd"/>
      <w:r w:rsidRPr="003C7684">
        <w:rPr>
          <w:rFonts w:ascii="Times New Roman" w:hAnsi="Times New Roman"/>
        </w:rPr>
        <w:t xml:space="preserve">: </w:t>
      </w:r>
      <w:bookmarkStart w:id="5" w:name="ThietBi"/>
      <w:bookmarkStart w:id="6" w:name="_GoBack"/>
      <w:bookmarkEnd w:id="5"/>
      <w:bookmarkEnd w:id="6"/>
    </w:p>
    <w:sectPr w:rsidR="003A77C3" w:rsidRPr="00B532ED" w:rsidSect="0028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FF1"/>
    <w:rsid w:val="000072BF"/>
    <w:rsid w:val="000256FC"/>
    <w:rsid w:val="00032E3D"/>
    <w:rsid w:val="00072901"/>
    <w:rsid w:val="000B64F5"/>
    <w:rsid w:val="001D2CDA"/>
    <w:rsid w:val="002314B1"/>
    <w:rsid w:val="00280457"/>
    <w:rsid w:val="002A3F45"/>
    <w:rsid w:val="00372C48"/>
    <w:rsid w:val="00377194"/>
    <w:rsid w:val="003A77C3"/>
    <w:rsid w:val="003B58FD"/>
    <w:rsid w:val="003C7684"/>
    <w:rsid w:val="00410698"/>
    <w:rsid w:val="00415EF3"/>
    <w:rsid w:val="0044233A"/>
    <w:rsid w:val="005B5248"/>
    <w:rsid w:val="006C0A67"/>
    <w:rsid w:val="0078499C"/>
    <w:rsid w:val="007A2377"/>
    <w:rsid w:val="007C4605"/>
    <w:rsid w:val="00883ED1"/>
    <w:rsid w:val="0098560B"/>
    <w:rsid w:val="009B41B8"/>
    <w:rsid w:val="009D7FF1"/>
    <w:rsid w:val="00B079BD"/>
    <w:rsid w:val="00B532ED"/>
    <w:rsid w:val="00C1586D"/>
    <w:rsid w:val="00C2384C"/>
    <w:rsid w:val="00D66F40"/>
    <w:rsid w:val="00D7383F"/>
    <w:rsid w:val="00E03B97"/>
    <w:rsid w:val="00E234D8"/>
    <w:rsid w:val="00EE6617"/>
    <w:rsid w:val="00F2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D4596"/>
  <w15:chartTrackingRefBased/>
  <w15:docId w15:val="{DAD5DF75-C762-40A0-A748-5B44A53E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Calibri" w:hAnsi="Tahom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7383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14B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3F45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45"/>
    <w:rPr>
      <w:rFonts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n\AppData\Roaming\Skype\My%20Skype%20Received%20Files\bienb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bienban.dot</Template>
  <TotalTime>3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Hong</dc:creator>
  <cp:keywords/>
  <cp:lastModifiedBy>Hong Van</cp:lastModifiedBy>
  <cp:revision>3</cp:revision>
  <dcterms:created xsi:type="dcterms:W3CDTF">2019-10-05T02:19:00Z</dcterms:created>
  <dcterms:modified xsi:type="dcterms:W3CDTF">2019-10-05T02:19:00Z</dcterms:modified>
</cp:coreProperties>
</file>